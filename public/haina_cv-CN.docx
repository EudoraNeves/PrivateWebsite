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2700"/>
        <w:gridCol w:w="270"/>
        <w:gridCol w:w="720"/>
        <w:gridCol w:w="7236"/>
      </w:tblGrid>
      <w:tr w:rsidR="00453A7B" w:rsidRPr="00EC0F79" w14:paraId="64F62C6B" w14:textId="77777777" w:rsidTr="000873F6">
        <w:trPr>
          <w:trHeight w:val="4950"/>
        </w:trPr>
        <w:tc>
          <w:tcPr>
            <w:tcW w:w="3420" w:type="dxa"/>
            <w:gridSpan w:val="4"/>
          </w:tcPr>
          <w:p w14:paraId="276ADF3A" w14:textId="77777777" w:rsidR="00453A7B" w:rsidRDefault="00453A7B"/>
        </w:tc>
        <w:tc>
          <w:tcPr>
            <w:tcW w:w="720" w:type="dxa"/>
          </w:tcPr>
          <w:p w14:paraId="4A028AC3" w14:textId="77777777" w:rsidR="00453A7B" w:rsidRDefault="00453A7B" w:rsidP="004A28EA"/>
        </w:tc>
        <w:tc>
          <w:tcPr>
            <w:tcW w:w="7236" w:type="dxa"/>
            <w:vMerge w:val="restart"/>
          </w:tcPr>
          <w:p w14:paraId="5B086425" w14:textId="77777777" w:rsidR="000E5196" w:rsidRPr="0031527A" w:rsidRDefault="00A359A1" w:rsidP="00A359A1">
            <w:pPr>
              <w:pStyle w:val="Title"/>
              <w:rPr>
                <w:sz w:val="52"/>
                <w:szCs w:val="52"/>
                <w:lang w:eastAsia="zh-CN"/>
              </w:rPr>
            </w:pPr>
            <w:r w:rsidRPr="0031527A">
              <w:rPr>
                <w:rFonts w:hint="eastAsia"/>
                <w:sz w:val="52"/>
                <w:szCs w:val="52"/>
                <w:lang w:eastAsia="zh-CN"/>
              </w:rPr>
              <w:t>郑海娜</w:t>
            </w:r>
            <w:r w:rsidR="00DD2D7E" w:rsidRPr="0031527A">
              <w:rPr>
                <w:rFonts w:hint="eastAsia"/>
                <w:sz w:val="52"/>
                <w:szCs w:val="52"/>
                <w:lang w:eastAsia="zh-CN"/>
              </w:rPr>
              <w:t xml:space="preserve"> </w:t>
            </w:r>
          </w:p>
          <w:p w14:paraId="2AE49E69" w14:textId="29AFDEF0" w:rsidR="00453A7B" w:rsidRPr="0031527A" w:rsidRDefault="00A359A1" w:rsidP="00A359A1">
            <w:pPr>
              <w:pStyle w:val="Title"/>
              <w:rPr>
                <w:sz w:val="28"/>
                <w:szCs w:val="28"/>
              </w:rPr>
            </w:pPr>
            <w:r w:rsidRPr="0031527A">
              <w:rPr>
                <w:rFonts w:hint="eastAsia"/>
                <w:color w:val="D65DD2" w:themeColor="accent1" w:themeTint="99"/>
                <w:sz w:val="28"/>
                <w:szCs w:val="28"/>
                <w:lang w:eastAsia="zh-CN"/>
              </w:rPr>
              <w:t>前端程序员</w:t>
            </w:r>
            <w:bookmarkStart w:id="0" w:name="_GoBack"/>
            <w:bookmarkEnd w:id="0"/>
          </w:p>
          <w:p w14:paraId="1F9DE0A3" w14:textId="00FCDA78" w:rsidR="00453A7B" w:rsidRPr="00A359A1" w:rsidRDefault="00171DFE" w:rsidP="00EC0F79">
            <w:pPr>
              <w:pStyle w:val="Heading1"/>
              <w:rPr>
                <w:sz w:val="28"/>
                <w:szCs w:val="28"/>
              </w:rPr>
            </w:pPr>
            <w:r w:rsidRPr="00A359A1">
              <w:rPr>
                <w:rFonts w:hint="eastAsia"/>
                <w:sz w:val="28"/>
                <w:szCs w:val="28"/>
                <w:lang w:eastAsia="zh-CN"/>
              </w:rPr>
              <w:t>简述</w:t>
            </w:r>
          </w:p>
          <w:p w14:paraId="24C688C4" w14:textId="166BFCDF" w:rsidR="00436784" w:rsidRPr="00DD2D7E" w:rsidRDefault="00171DFE" w:rsidP="00EC0F79">
            <w:pPr>
              <w:rPr>
                <w:rFonts w:asciiTheme="minorEastAsia" w:eastAsiaTheme="minorEastAsia" w:hAnsiTheme="minorEastAsia" w:cs="MS Gothic"/>
                <w:sz w:val="20"/>
                <w:szCs w:val="20"/>
                <w:lang w:eastAsia="zh-CN"/>
              </w:rPr>
            </w:pPr>
            <w:r w:rsidRPr="00DD2D7E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英语熟练。自学前端，相对擅长H</w:t>
            </w:r>
            <w:r w:rsidRPr="00DD2D7E">
              <w:rPr>
                <w:rFonts w:asciiTheme="minorEastAsia" w:eastAsiaTheme="minorEastAsia" w:hAnsiTheme="minorEastAsia" w:cs="MS Gothic"/>
                <w:sz w:val="20"/>
                <w:szCs w:val="20"/>
                <w:lang w:eastAsia="zh-CN"/>
              </w:rPr>
              <w:t>TML</w:t>
            </w:r>
            <w:r w:rsidRPr="00DD2D7E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和CSS。</w:t>
            </w:r>
          </w:p>
          <w:p w14:paraId="47D0B74D" w14:textId="2D14D8F8" w:rsidR="00DD2D7E" w:rsidRDefault="00DD2D7E" w:rsidP="00EC0F79">
            <w:pPr>
              <w:rPr>
                <w:rFonts w:asciiTheme="minorEastAsia" w:eastAsiaTheme="minorEastAsia" w:hAnsiTheme="minorEastAsia" w:cs="MS Gothic"/>
                <w:sz w:val="22"/>
                <w:szCs w:val="22"/>
                <w:lang w:eastAsia="zh-CN"/>
              </w:rPr>
            </w:pPr>
          </w:p>
          <w:p w14:paraId="13D46D53" w14:textId="035AF297" w:rsidR="00DD2D7E" w:rsidRPr="00DD2D7E" w:rsidRDefault="00DD2D7E" w:rsidP="00EC0F79">
            <w:pPr>
              <w:rPr>
                <w:rFonts w:asciiTheme="majorHAnsi" w:eastAsiaTheme="majorEastAsia" w:hAnsiTheme="majorHAnsi" w:cstheme="majorBidi"/>
                <w:caps/>
                <w:color w:val="8A2387" w:themeColor="accent1"/>
                <w:sz w:val="28"/>
                <w:szCs w:val="28"/>
                <w:lang w:eastAsia="zh-CN"/>
              </w:rPr>
            </w:pPr>
            <w:r w:rsidRPr="00DD2D7E">
              <w:rPr>
                <w:rFonts w:asciiTheme="majorHAnsi" w:eastAsiaTheme="majorEastAsia" w:hAnsiTheme="majorHAnsi" w:cstheme="majorBidi" w:hint="eastAsia"/>
                <w:caps/>
                <w:color w:val="8A2387" w:themeColor="accent1"/>
                <w:sz w:val="28"/>
                <w:szCs w:val="28"/>
                <w:lang w:eastAsia="zh-CN"/>
              </w:rPr>
              <w:t>项目</w:t>
            </w:r>
          </w:p>
          <w:p w14:paraId="53194A3E" w14:textId="059ADB47" w:rsidR="00DD2D7E" w:rsidRPr="00DD2D7E" w:rsidRDefault="00DD2D7E" w:rsidP="00DD2D7E">
            <w:pPr>
              <w:pStyle w:val="ListParagraph"/>
              <w:numPr>
                <w:ilvl w:val="0"/>
                <w:numId w:val="5"/>
              </w:numPr>
              <w:rPr>
                <w:rFonts w:asciiTheme="minorEastAsia" w:eastAsiaTheme="minorEastAsia" w:hAnsiTheme="minorEastAsia" w:cs="MS Gothic"/>
                <w:sz w:val="20"/>
                <w:szCs w:val="20"/>
                <w:lang w:eastAsia="zh-CN"/>
              </w:rPr>
            </w:pPr>
            <w:r w:rsidRPr="00DD2D7E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 xml:space="preserve">个人网站： </w:t>
            </w:r>
            <w:proofErr w:type="spellStart"/>
            <w:r w:rsidRPr="00DD2D7E">
              <w:rPr>
                <w:rFonts w:asciiTheme="minorEastAsia" w:eastAsiaTheme="minorEastAsia" w:hAnsiTheme="minorEastAsia" w:cs="MS Gothic"/>
                <w:sz w:val="20"/>
                <w:szCs w:val="20"/>
                <w:lang w:eastAsia="zh-CN"/>
              </w:rPr>
              <w:t>haina.website</w:t>
            </w:r>
            <w:proofErr w:type="spellEnd"/>
          </w:p>
          <w:p w14:paraId="5DD74996" w14:textId="613F033E" w:rsidR="00DD2D7E" w:rsidRPr="00DD2D7E" w:rsidRDefault="00DD2D7E" w:rsidP="00DD2D7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D2D7E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世界一周天气情况查询 （</w:t>
            </w:r>
            <w:r w:rsidR="00880F65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进入</w:t>
            </w:r>
            <w:r w:rsidR="002A4F83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个人网站</w:t>
            </w:r>
            <w:r w:rsidR="00880F65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点击</w:t>
            </w:r>
            <w:r w:rsidR="002A4F83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此项</w:t>
            </w:r>
            <w:proofErr w:type="spellStart"/>
            <w:r w:rsidRPr="00DD2D7E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g</w:t>
            </w:r>
            <w:r w:rsidRPr="00DD2D7E">
              <w:rPr>
                <w:rFonts w:asciiTheme="minorEastAsia" w:eastAsiaTheme="minorEastAsia" w:hAnsiTheme="minorEastAsia" w:cs="MS Gothic"/>
                <w:sz w:val="20"/>
                <w:szCs w:val="20"/>
                <w:lang w:eastAsia="zh-CN"/>
              </w:rPr>
              <w:t>ithub</w:t>
            </w:r>
            <w:proofErr w:type="spellEnd"/>
            <w:r w:rsidR="002A4F83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入口</w:t>
            </w:r>
            <w:r w:rsidRPr="00DD2D7E">
              <w:rPr>
                <w:rFonts w:asciiTheme="minorEastAsia" w:eastAsiaTheme="minorEastAsia" w:hAnsiTheme="minorEastAsia" w:cs="MS Gothic"/>
                <w:sz w:val="20"/>
                <w:szCs w:val="20"/>
                <w:lang w:eastAsia="zh-CN"/>
              </w:rPr>
              <w:t>)</w:t>
            </w:r>
          </w:p>
          <w:p w14:paraId="45701420" w14:textId="459BEE0F" w:rsidR="00DD2D7E" w:rsidRPr="00DD2D7E" w:rsidRDefault="00DD2D7E" w:rsidP="00DD2D7E">
            <w:pPr>
              <w:pStyle w:val="ListParagraph"/>
              <w:numPr>
                <w:ilvl w:val="0"/>
                <w:numId w:val="5"/>
              </w:numPr>
              <w:rPr>
                <w:rFonts w:hint="eastAsia"/>
                <w:sz w:val="20"/>
                <w:szCs w:val="20"/>
              </w:rPr>
            </w:pPr>
            <w:r w:rsidRPr="00DD2D7E">
              <w:rPr>
                <w:rFonts w:asciiTheme="minorEastAsia" w:eastAsiaTheme="minorEastAsia" w:hAnsiTheme="minorEastAsia" w:cs="MS Gothic"/>
                <w:sz w:val="20"/>
                <w:szCs w:val="20"/>
                <w:lang w:eastAsia="zh-CN"/>
              </w:rPr>
              <w:t>Artifact</w:t>
            </w:r>
            <w:r w:rsidRPr="00DD2D7E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卡牌游戏网站</w:t>
            </w:r>
            <w:r w:rsidR="00880F65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（进入</w:t>
            </w:r>
            <w:r w:rsidR="002A4F83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个人网站</w:t>
            </w:r>
            <w:r w:rsidR="00880F65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点击</w:t>
            </w:r>
            <w:r w:rsidR="002A4F83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此项</w:t>
            </w:r>
            <w:proofErr w:type="spellStart"/>
            <w:r w:rsidR="002A4F83" w:rsidRPr="00DD2D7E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g</w:t>
            </w:r>
            <w:r w:rsidR="002A4F83" w:rsidRPr="00DD2D7E">
              <w:rPr>
                <w:rFonts w:asciiTheme="minorEastAsia" w:eastAsiaTheme="minorEastAsia" w:hAnsiTheme="minorEastAsia" w:cs="MS Gothic"/>
                <w:sz w:val="20"/>
                <w:szCs w:val="20"/>
                <w:lang w:eastAsia="zh-CN"/>
              </w:rPr>
              <w:t>ithub</w:t>
            </w:r>
            <w:proofErr w:type="spellEnd"/>
            <w:r w:rsidR="002A4F83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入口</w:t>
            </w:r>
            <w:r w:rsidRPr="00DD2D7E"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）</w:t>
            </w:r>
          </w:p>
          <w:p w14:paraId="7E8777A3" w14:textId="646A8789" w:rsidR="00453A7B" w:rsidRPr="00A359A1" w:rsidRDefault="00B23F91" w:rsidP="00EC0F79">
            <w:pPr>
              <w:pStyle w:val="Heading1"/>
              <w:rPr>
                <w:sz w:val="28"/>
                <w:szCs w:val="28"/>
              </w:rPr>
            </w:pPr>
            <w:r w:rsidRPr="00A359A1">
              <w:rPr>
                <w:rFonts w:hint="eastAsia"/>
                <w:sz w:val="28"/>
                <w:szCs w:val="28"/>
                <w:lang w:eastAsia="zh-CN"/>
              </w:rPr>
              <w:t>工作经验</w:t>
            </w:r>
          </w:p>
          <w:p w14:paraId="2E05AD84" w14:textId="5C64AD20" w:rsidR="00453A7B" w:rsidRDefault="00171DFE" w:rsidP="00EC0F79">
            <w:pPr>
              <w:pStyle w:val="Heading2"/>
            </w:pPr>
            <w:proofErr w:type="spellStart"/>
            <w:r w:rsidRPr="008940F4">
              <w:rPr>
                <w:rStyle w:val="Strong"/>
                <w:rFonts w:ascii="Microsoft YaHei" w:eastAsia="Microsoft YaHei" w:hAnsi="Microsoft YaHe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英国维多有限公司宁波代表处</w:t>
            </w:r>
            <w:proofErr w:type="spellEnd"/>
            <w:r w:rsidR="00C66F39">
              <w:t xml:space="preserve"> </w:t>
            </w:r>
            <w:r w:rsidRPr="008E461A">
              <w:rPr>
                <w:rFonts w:hint="eastAsia"/>
                <w:b/>
                <w:bCs/>
                <w:sz w:val="16"/>
                <w:szCs w:val="16"/>
                <w:lang w:eastAsia="zh-CN"/>
              </w:rPr>
              <w:t>客户经理</w:t>
            </w:r>
          </w:p>
          <w:p w14:paraId="67DDC56D" w14:textId="41EBD006" w:rsidR="008E461A" w:rsidRPr="008E461A" w:rsidRDefault="00C66F39" w:rsidP="008E461A">
            <w:pPr>
              <w:pStyle w:val="Heading3"/>
              <w:rPr>
                <w:sz w:val="18"/>
                <w:szCs w:val="18"/>
                <w:lang w:eastAsia="zh-CN"/>
              </w:rPr>
            </w:pPr>
            <w:r w:rsidRPr="008E461A">
              <w:rPr>
                <w:sz w:val="18"/>
                <w:szCs w:val="18"/>
              </w:rPr>
              <w:t>2017</w:t>
            </w:r>
            <w:r w:rsidR="00B23F91" w:rsidRPr="008E461A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Pr="008E461A">
              <w:rPr>
                <w:sz w:val="18"/>
                <w:szCs w:val="18"/>
              </w:rPr>
              <w:t xml:space="preserve"> </w:t>
            </w:r>
            <w:r w:rsidR="00171DFE" w:rsidRPr="008E461A"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B23F91" w:rsidRPr="008E461A">
              <w:rPr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8E461A">
              <w:rPr>
                <w:sz w:val="18"/>
                <w:szCs w:val="18"/>
              </w:rPr>
              <w:t>–</w:t>
            </w:r>
            <w:r w:rsidR="00B23F91" w:rsidRPr="008E461A">
              <w:rPr>
                <w:sz w:val="18"/>
                <w:szCs w:val="18"/>
              </w:rPr>
              <w:t>-</w:t>
            </w:r>
            <w:r w:rsidRPr="008E461A">
              <w:rPr>
                <w:sz w:val="18"/>
                <w:szCs w:val="18"/>
              </w:rPr>
              <w:t xml:space="preserve">  2018</w:t>
            </w:r>
            <w:proofErr w:type="gramEnd"/>
            <w:r w:rsidR="00B23F91" w:rsidRPr="008E461A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="00B23F91" w:rsidRPr="008E461A">
              <w:rPr>
                <w:sz w:val="18"/>
                <w:szCs w:val="18"/>
                <w:lang w:eastAsia="zh-CN"/>
              </w:rPr>
              <w:t xml:space="preserve"> </w:t>
            </w:r>
            <w:r w:rsidR="00171DFE" w:rsidRPr="008E461A">
              <w:rPr>
                <w:rFonts w:hint="eastAsia"/>
                <w:sz w:val="18"/>
                <w:szCs w:val="18"/>
                <w:lang w:eastAsia="zh-CN"/>
              </w:rPr>
              <w:t>8</w:t>
            </w:r>
          </w:p>
          <w:p w14:paraId="4BCF032F" w14:textId="77777777" w:rsidR="00B23F91" w:rsidRPr="008E461A" w:rsidRDefault="00B23F91" w:rsidP="00EC0F79">
            <w:pPr>
              <w:rPr>
                <w:b/>
                <w:bCs/>
                <w:sz w:val="22"/>
                <w:szCs w:val="22"/>
                <w:lang w:eastAsia="zh-CN"/>
              </w:rPr>
            </w:pPr>
            <w:r w:rsidRPr="008E461A">
              <w:rPr>
                <w:rFonts w:hint="eastAsia"/>
                <w:b/>
                <w:bCs/>
                <w:sz w:val="22"/>
                <w:szCs w:val="22"/>
                <w:lang w:eastAsia="zh-CN"/>
              </w:rPr>
              <w:t>主要职责：</w:t>
            </w:r>
          </w:p>
          <w:p w14:paraId="665BAF67" w14:textId="5FB9FFE2" w:rsidR="00B23F91" w:rsidRPr="00DD2D7E" w:rsidRDefault="00B23F91" w:rsidP="00EC0F79">
            <w:pPr>
              <w:rPr>
                <w:rFonts w:hint="eastAsia"/>
                <w:sz w:val="20"/>
                <w:szCs w:val="20"/>
                <w:lang w:eastAsia="zh-CN"/>
              </w:rPr>
            </w:pPr>
            <w:r w:rsidRPr="00DD2D7E">
              <w:rPr>
                <w:rFonts w:hint="eastAsia"/>
                <w:sz w:val="20"/>
                <w:szCs w:val="20"/>
                <w:lang w:eastAsia="zh-CN"/>
              </w:rPr>
              <w:t>主要负责签订</w:t>
            </w:r>
            <w:r w:rsidRPr="00DD2D7E">
              <w:rPr>
                <w:rFonts w:hint="eastAsia"/>
                <w:sz w:val="20"/>
                <w:szCs w:val="20"/>
                <w:lang w:eastAsia="zh-CN"/>
              </w:rPr>
              <w:t>PI</w:t>
            </w:r>
            <w:r w:rsidRPr="00DD2D7E">
              <w:rPr>
                <w:rFonts w:hint="eastAsia"/>
                <w:sz w:val="20"/>
                <w:szCs w:val="20"/>
                <w:lang w:eastAsia="zh-CN"/>
              </w:rPr>
              <w:t>，制定质检和货运计划。偶尔兼顾发票、办公物资管理等。</w:t>
            </w:r>
          </w:p>
          <w:p w14:paraId="41CEFC23" w14:textId="7D9A6AD2" w:rsidR="00B23F91" w:rsidRPr="008E461A" w:rsidRDefault="00B23F91" w:rsidP="00EC0F79">
            <w:pPr>
              <w:rPr>
                <w:b/>
                <w:bCs/>
                <w:sz w:val="22"/>
                <w:szCs w:val="22"/>
                <w:lang w:eastAsia="zh-CN"/>
              </w:rPr>
            </w:pPr>
            <w:r w:rsidRPr="008E461A">
              <w:rPr>
                <w:rFonts w:hint="eastAsia"/>
                <w:b/>
                <w:bCs/>
                <w:sz w:val="22"/>
                <w:szCs w:val="22"/>
                <w:lang w:eastAsia="zh-CN"/>
              </w:rPr>
              <w:t>推荐信：</w:t>
            </w:r>
          </w:p>
          <w:p w14:paraId="4920A267" w14:textId="38D253B0" w:rsidR="008E461A" w:rsidRPr="00DD2D7E" w:rsidRDefault="008E461A" w:rsidP="00EC0F79">
            <w:pPr>
              <w:rPr>
                <w:rFonts w:hint="eastAsia"/>
                <w:sz w:val="20"/>
                <w:szCs w:val="20"/>
                <w:lang w:eastAsia="zh-CN"/>
              </w:rPr>
            </w:pPr>
            <w:r w:rsidRPr="00DD2D7E">
              <w:rPr>
                <w:rFonts w:hint="eastAsia"/>
                <w:sz w:val="20"/>
                <w:szCs w:val="20"/>
                <w:lang w:eastAsia="zh-CN"/>
              </w:rPr>
              <w:t>你的能力、才智以及对工作的态度令我印象深刻。你总是能够将工作快速而准确得完成。我对你在</w:t>
            </w:r>
            <w:proofErr w:type="spellStart"/>
            <w:r w:rsidRPr="00DD2D7E">
              <w:rPr>
                <w:rFonts w:hint="eastAsia"/>
                <w:sz w:val="20"/>
                <w:szCs w:val="20"/>
                <w:lang w:eastAsia="zh-CN"/>
              </w:rPr>
              <w:t>Vado</w:t>
            </w:r>
            <w:proofErr w:type="spellEnd"/>
            <w:r w:rsidRPr="00DD2D7E">
              <w:rPr>
                <w:rFonts w:hint="eastAsia"/>
                <w:sz w:val="20"/>
                <w:szCs w:val="20"/>
                <w:lang w:eastAsia="zh-CN"/>
              </w:rPr>
              <w:t>得表现给予最高的肯定，并毫不夸张得说，你已经成为我司重点培养目标之一</w:t>
            </w:r>
            <w:r w:rsidRPr="00DD2D7E">
              <w:rPr>
                <w:rFonts w:hint="eastAsia"/>
                <w:sz w:val="20"/>
                <w:szCs w:val="20"/>
                <w:lang w:eastAsia="zh-CN"/>
              </w:rPr>
              <w:t>。</w:t>
            </w:r>
          </w:p>
          <w:p w14:paraId="249424D5" w14:textId="77777777" w:rsidR="00B23F91" w:rsidRPr="00145DEC" w:rsidRDefault="00B23F91" w:rsidP="00EC0F79">
            <w:pPr>
              <w:rPr>
                <w:rFonts w:hint="eastAsia"/>
                <w:sz w:val="22"/>
                <w:szCs w:val="22"/>
                <w:lang w:val="it-IT"/>
              </w:rPr>
            </w:pPr>
          </w:p>
          <w:p w14:paraId="4A99D55E" w14:textId="7F0CFB78" w:rsidR="00453A7B" w:rsidRDefault="008E461A" w:rsidP="00D95726">
            <w:pPr>
              <w:pStyle w:val="Heading2"/>
            </w:pPr>
            <w:proofErr w:type="spellStart"/>
            <w:r w:rsidRPr="008940F4">
              <w:rPr>
                <w:rStyle w:val="Strong"/>
                <w:rFonts w:ascii="Microsoft YaHei" w:eastAsia="Microsoft YaHei" w:hAnsi="Microsoft YaHei" w:hint="eastAsia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俄海洋轮船运输有限公司</w:t>
            </w:r>
            <w:proofErr w:type="spellEnd"/>
            <w:r>
              <w:rPr>
                <w:rStyle w:val="Strong"/>
                <w:rFonts w:ascii="Microsoft YaHei" w:eastAsia="Microsoft YaHei" w:hAnsi="Microsoft YaHei" w:hint="eastAsia"/>
                <w:color w:val="333333"/>
                <w:sz w:val="22"/>
                <w:szCs w:val="22"/>
                <w:shd w:val="clear" w:color="auto" w:fill="FFFFFF"/>
                <w:lang w:eastAsia="zh-CN"/>
              </w:rPr>
              <w:t xml:space="preserve"> </w:t>
            </w:r>
            <w:r w:rsidRPr="008E461A">
              <w:rPr>
                <w:rFonts w:hint="eastAsia"/>
                <w:b/>
                <w:bCs/>
                <w:sz w:val="16"/>
                <w:szCs w:val="16"/>
                <w:lang w:eastAsia="zh-CN"/>
              </w:rPr>
              <w:t>海运助理</w:t>
            </w:r>
          </w:p>
          <w:p w14:paraId="0A9B605A" w14:textId="6447A4D0" w:rsidR="00453A7B" w:rsidRDefault="00C66F39" w:rsidP="00D95726">
            <w:pPr>
              <w:pStyle w:val="Heading3"/>
              <w:rPr>
                <w:sz w:val="18"/>
                <w:szCs w:val="18"/>
              </w:rPr>
            </w:pPr>
            <w:proofErr w:type="gramStart"/>
            <w:r w:rsidRPr="008E461A">
              <w:rPr>
                <w:sz w:val="18"/>
                <w:szCs w:val="18"/>
              </w:rPr>
              <w:t>2016</w:t>
            </w:r>
            <w:r w:rsidR="00B23F91" w:rsidRPr="008E461A">
              <w:rPr>
                <w:sz w:val="18"/>
                <w:szCs w:val="18"/>
              </w:rPr>
              <w:t xml:space="preserve"> .</w:t>
            </w:r>
            <w:proofErr w:type="gramEnd"/>
            <w:r w:rsidR="00B23F91" w:rsidRPr="008E461A">
              <w:rPr>
                <w:sz w:val="18"/>
                <w:szCs w:val="18"/>
              </w:rPr>
              <w:t xml:space="preserve"> 5</w:t>
            </w:r>
            <w:r w:rsidRPr="008E461A">
              <w:rPr>
                <w:sz w:val="18"/>
                <w:szCs w:val="18"/>
              </w:rPr>
              <w:t xml:space="preserve"> –</w:t>
            </w:r>
            <w:r w:rsidR="00B23F91" w:rsidRPr="008E461A">
              <w:rPr>
                <w:sz w:val="18"/>
                <w:szCs w:val="18"/>
              </w:rPr>
              <w:t>-</w:t>
            </w:r>
            <w:r w:rsidRPr="008E461A">
              <w:rPr>
                <w:sz w:val="18"/>
                <w:szCs w:val="18"/>
              </w:rPr>
              <w:t xml:space="preserve"> 2017</w:t>
            </w:r>
            <w:r w:rsidR="00B23F91" w:rsidRPr="008E461A">
              <w:rPr>
                <w:sz w:val="18"/>
                <w:szCs w:val="18"/>
              </w:rPr>
              <w:t>. 2</w:t>
            </w:r>
          </w:p>
          <w:p w14:paraId="2B8AA099" w14:textId="70720D13" w:rsidR="00A359A1" w:rsidRPr="00A359A1" w:rsidRDefault="00A359A1" w:rsidP="00A359A1">
            <w:pPr>
              <w:rPr>
                <w:b/>
                <w:bCs/>
                <w:sz w:val="22"/>
                <w:szCs w:val="22"/>
                <w:lang w:eastAsia="zh-CN"/>
              </w:rPr>
            </w:pPr>
            <w:r w:rsidRPr="00A359A1">
              <w:rPr>
                <w:rFonts w:hint="eastAsia"/>
                <w:b/>
                <w:bCs/>
                <w:sz w:val="22"/>
                <w:szCs w:val="22"/>
                <w:lang w:eastAsia="zh-CN"/>
              </w:rPr>
              <w:t>主要职责</w:t>
            </w:r>
          </w:p>
          <w:p w14:paraId="05CC1113" w14:textId="41F86B3B" w:rsidR="00453A7B" w:rsidRPr="00DD2D7E" w:rsidRDefault="008E461A" w:rsidP="00D95726">
            <w:pPr>
              <w:rPr>
                <w:sz w:val="20"/>
                <w:szCs w:val="20"/>
                <w:lang w:eastAsia="zh-CN"/>
              </w:rPr>
            </w:pPr>
            <w:r w:rsidRPr="00DD2D7E">
              <w:rPr>
                <w:rFonts w:hint="eastAsia"/>
                <w:sz w:val="20"/>
                <w:szCs w:val="20"/>
                <w:lang w:eastAsia="zh-CN"/>
              </w:rPr>
              <w:t>核算运费管理运费系统，完成成本保护。安排发票、电放。监督船期、集装箱状态</w:t>
            </w:r>
            <w:r w:rsidR="00A359A1" w:rsidRPr="00DD2D7E">
              <w:rPr>
                <w:rFonts w:hint="eastAsia"/>
                <w:sz w:val="20"/>
                <w:szCs w:val="20"/>
                <w:lang w:eastAsia="zh-CN"/>
              </w:rPr>
              <w:t>，手机资料协助完成清关。</w:t>
            </w:r>
          </w:p>
          <w:p w14:paraId="31E7E380" w14:textId="77777777" w:rsidR="00A359A1" w:rsidRPr="008E461A" w:rsidRDefault="00A359A1" w:rsidP="00A359A1">
            <w:pPr>
              <w:rPr>
                <w:b/>
                <w:bCs/>
                <w:sz w:val="22"/>
                <w:szCs w:val="22"/>
                <w:lang w:eastAsia="zh-CN"/>
              </w:rPr>
            </w:pPr>
            <w:r w:rsidRPr="008E461A">
              <w:rPr>
                <w:rFonts w:hint="eastAsia"/>
                <w:b/>
                <w:bCs/>
                <w:sz w:val="22"/>
                <w:szCs w:val="22"/>
                <w:lang w:eastAsia="zh-CN"/>
              </w:rPr>
              <w:t>推荐信：</w:t>
            </w:r>
          </w:p>
          <w:p w14:paraId="7BC233BC" w14:textId="7461D6BD" w:rsidR="00A359A1" w:rsidRPr="00DD2D7E" w:rsidRDefault="00A359A1" w:rsidP="00D95726">
            <w:pPr>
              <w:rPr>
                <w:rFonts w:hint="eastAsia"/>
                <w:sz w:val="20"/>
                <w:szCs w:val="20"/>
                <w:lang w:eastAsia="zh-CN"/>
              </w:rPr>
            </w:pPr>
            <w:r w:rsidRPr="00DD2D7E">
              <w:rPr>
                <w:rFonts w:hint="eastAsia"/>
                <w:sz w:val="20"/>
                <w:szCs w:val="20"/>
                <w:lang w:eastAsia="zh-CN"/>
              </w:rPr>
              <w:t>郑海娜有着很高的领悟能力，能在很短的时间内接受并熟悉工作内容”；“郑海娜对待工作不仅认真负责，而且善于思考，总是能够发现工作中的不足，同时创造性得对这些不足做出优化。我相信这份激情和创造力对任何一个公司来说都是一份财富”</w:t>
            </w:r>
            <w:r w:rsidRPr="00DD2D7E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 w14:paraId="00B7B81C" w14:textId="193D5AAE" w:rsidR="00453A7B" w:rsidRDefault="00A359A1" w:rsidP="00D95726">
            <w:pPr>
              <w:pStyle w:val="Heading2"/>
            </w:pPr>
            <w:proofErr w:type="spellStart"/>
            <w:r w:rsidRPr="008940F4">
              <w:rPr>
                <w:rStyle w:val="Strong"/>
                <w:rFonts w:ascii="Microsoft YaHei" w:eastAsia="Microsoft YaHei" w:hAnsi="Microsoft YaHe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科</w:t>
            </w:r>
            <w:r w:rsidRPr="008940F4">
              <w:rPr>
                <w:rStyle w:val="Strong"/>
                <w:rFonts w:ascii="Microsoft YaHei" w:eastAsia="Microsoft YaHei" w:hAnsi="Microsoft YaHei" w:hint="eastAsia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建股份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 w:rsidRPr="00A359A1">
              <w:rPr>
                <w:rFonts w:hint="eastAsia"/>
                <w:b/>
                <w:bCs/>
                <w:sz w:val="16"/>
                <w:szCs w:val="16"/>
                <w:lang w:eastAsia="zh-CN"/>
              </w:rPr>
              <w:t>外贸助理</w:t>
            </w:r>
          </w:p>
          <w:p w14:paraId="231EB21C" w14:textId="5572383E" w:rsidR="00453A7B" w:rsidRPr="00A359A1" w:rsidRDefault="00C66F39" w:rsidP="00D95726">
            <w:pPr>
              <w:pStyle w:val="Heading3"/>
              <w:rPr>
                <w:sz w:val="18"/>
                <w:szCs w:val="18"/>
              </w:rPr>
            </w:pPr>
            <w:r w:rsidRPr="00A359A1">
              <w:rPr>
                <w:sz w:val="18"/>
                <w:szCs w:val="18"/>
              </w:rPr>
              <w:t xml:space="preserve">2015 </w:t>
            </w:r>
            <w:r w:rsidR="00B23F91" w:rsidRPr="00A359A1">
              <w:rPr>
                <w:sz w:val="18"/>
                <w:szCs w:val="18"/>
              </w:rPr>
              <w:t xml:space="preserve">.12 </w:t>
            </w:r>
            <w:proofErr w:type="gramStart"/>
            <w:r w:rsidRPr="00A359A1">
              <w:rPr>
                <w:sz w:val="18"/>
                <w:szCs w:val="18"/>
              </w:rPr>
              <w:t>–</w:t>
            </w:r>
            <w:r w:rsidR="00DD2D7E"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Pr="00A359A1">
              <w:rPr>
                <w:sz w:val="18"/>
                <w:szCs w:val="18"/>
              </w:rPr>
              <w:t xml:space="preserve">  2016</w:t>
            </w:r>
            <w:proofErr w:type="gramEnd"/>
            <w:r w:rsidR="00B23F91" w:rsidRPr="00A359A1">
              <w:rPr>
                <w:sz w:val="18"/>
                <w:szCs w:val="18"/>
              </w:rPr>
              <w:t>. 4</w:t>
            </w:r>
          </w:p>
          <w:p w14:paraId="54C909AF" w14:textId="77777777" w:rsidR="00A359A1" w:rsidRPr="00A359A1" w:rsidRDefault="00A359A1" w:rsidP="00A359A1">
            <w:pPr>
              <w:rPr>
                <w:b/>
                <w:bCs/>
                <w:sz w:val="22"/>
                <w:szCs w:val="22"/>
                <w:lang w:eastAsia="zh-CN"/>
              </w:rPr>
            </w:pPr>
            <w:r w:rsidRPr="00A359A1">
              <w:rPr>
                <w:rFonts w:hint="eastAsia"/>
                <w:b/>
                <w:bCs/>
                <w:sz w:val="22"/>
                <w:szCs w:val="22"/>
                <w:lang w:eastAsia="zh-CN"/>
              </w:rPr>
              <w:t>主要职责</w:t>
            </w:r>
          </w:p>
          <w:p w14:paraId="3F85551E" w14:textId="43C021D6" w:rsidR="00A359A1" w:rsidRPr="00DD2D7E" w:rsidRDefault="00A359A1" w:rsidP="00A359A1">
            <w:pPr>
              <w:rPr>
                <w:sz w:val="20"/>
                <w:szCs w:val="20"/>
                <w:lang w:eastAsia="zh-CN"/>
              </w:rPr>
            </w:pPr>
            <w:r w:rsidRPr="00DD2D7E">
              <w:rPr>
                <w:rFonts w:hint="eastAsia"/>
                <w:sz w:val="20"/>
                <w:szCs w:val="20"/>
                <w:lang w:eastAsia="zh-CN"/>
              </w:rPr>
              <w:t>公司</w:t>
            </w:r>
            <w:r w:rsidRPr="00DD2D7E">
              <w:rPr>
                <w:sz w:val="20"/>
                <w:szCs w:val="20"/>
                <w:lang w:eastAsia="zh-CN"/>
              </w:rPr>
              <w:t>google</w:t>
            </w:r>
            <w:r w:rsidRPr="00DD2D7E">
              <w:rPr>
                <w:rFonts w:hint="eastAsia"/>
                <w:sz w:val="20"/>
                <w:szCs w:val="20"/>
                <w:lang w:eastAsia="zh-CN"/>
              </w:rPr>
              <w:t>网站内容编辑；阿里巴巴后台操作；开发、维护国外客户；文献翻译；负责与英国新公司对接工作。</w:t>
            </w:r>
          </w:p>
          <w:p w14:paraId="01795A8E" w14:textId="4DA2DCAF" w:rsidR="00453A7B" w:rsidRPr="00DD2D7E" w:rsidRDefault="00171DFE" w:rsidP="00D95726">
            <w:pPr>
              <w:pStyle w:val="Heading1"/>
              <w:rPr>
                <w:sz w:val="28"/>
                <w:szCs w:val="28"/>
                <w:lang w:eastAsia="zh-CN"/>
              </w:rPr>
            </w:pPr>
            <w:r w:rsidRPr="00DD2D7E">
              <w:rPr>
                <w:rFonts w:hint="eastAsia"/>
                <w:sz w:val="28"/>
                <w:szCs w:val="28"/>
                <w:lang w:eastAsia="zh-CN"/>
              </w:rPr>
              <w:t>技能</w:t>
            </w:r>
          </w:p>
          <w:p w14:paraId="27939CE1" w14:textId="4D82A700" w:rsidR="00453A7B" w:rsidRPr="00EC0F79" w:rsidRDefault="00453A7B" w:rsidP="00EC0F79">
            <w:pPr>
              <w:rPr>
                <w:lang w:val="it-I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3C3630" wp14:editId="713F4317">
                      <wp:extent cx="4914900" cy="923925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14900" cy="923925"/>
                                <a:chOff x="-1" y="0"/>
                                <a:chExt cx="4552951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2C30E0" w14:textId="77777777" w:rsidR="00453A7B" w:rsidRPr="00415CF3" w:rsidRDefault="00C66F39" w:rsidP="00415CF3">
                                    <w:r>
                                      <w:t>JavaScript</w:t>
                                    </w:r>
                                  </w:p>
                                  <w:p w14:paraId="3D5BF151" w14:textId="77777777" w:rsidR="00453A7B" w:rsidRPr="00415CF3" w:rsidRDefault="00C66F39" w:rsidP="00415CF3">
                                    <w:r>
                                      <w:t>HTML</w:t>
                                    </w:r>
                                  </w:p>
                                  <w:p w14:paraId="0B459881" w14:textId="77777777" w:rsidR="00453A7B" w:rsidRPr="00415CF3" w:rsidRDefault="00C66F39" w:rsidP="00415CF3">
                                    <w:r>
                                      <w:t>CSS</w:t>
                                    </w:r>
                                  </w:p>
                                  <w:p w14:paraId="07F84BCF" w14:textId="77777777" w:rsidR="00453A7B" w:rsidRPr="00415CF3" w:rsidRDefault="00C66F39" w:rsidP="00415CF3">
                                    <w:r>
                                      <w:t>Vue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-1" y="66675"/>
                                  <a:ext cx="1495425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933575" cy="152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362075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3C3630" id="Group 3" o:spid="_x0000_s1026" style="width:387pt;height:72.75pt;mso-position-horizontal-relative:char;mso-position-vertical-relative:line" coordorigin="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5F2C30E0" w14:textId="77777777" w:rsidR="00453A7B" w:rsidRPr="00415CF3" w:rsidRDefault="00C66F39" w:rsidP="00415CF3">
                              <w:r>
                                <w:t>JavaScript</w:t>
                              </w:r>
                            </w:p>
                            <w:p w14:paraId="3D5BF151" w14:textId="77777777" w:rsidR="00453A7B" w:rsidRPr="00415CF3" w:rsidRDefault="00C66F39" w:rsidP="00415CF3">
                              <w:r>
                                <w:t>HTML</w:t>
                              </w:r>
                            </w:p>
                            <w:p w14:paraId="0B459881" w14:textId="77777777" w:rsidR="00453A7B" w:rsidRPr="00415CF3" w:rsidRDefault="00C66F39" w:rsidP="00415CF3">
                              <w:r>
                                <w:t>CSS</w:t>
                              </w:r>
                            </w:p>
                            <w:p w14:paraId="07F84BCF" w14:textId="77777777" w:rsidR="00453A7B" w:rsidRPr="00415CF3" w:rsidRDefault="00C66F39" w:rsidP="00415CF3">
                              <w:r>
                                <w:t>Vue</w:t>
                              </w:r>
                            </w:p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495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67;width:19335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5" style="position:absolute;top:6953;width:13620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453A7B" w:rsidRPr="004A28EA" w14:paraId="5ADCF227" w14:textId="77777777" w:rsidTr="000873F6">
        <w:trPr>
          <w:trHeight w:val="540"/>
        </w:trPr>
        <w:tc>
          <w:tcPr>
            <w:tcW w:w="316" w:type="dxa"/>
          </w:tcPr>
          <w:p w14:paraId="5312F18E" w14:textId="77777777" w:rsidR="00453A7B" w:rsidRDefault="00453A7B" w:rsidP="004A28EA">
            <w:pPr>
              <w:pStyle w:val="Heading4"/>
            </w:pPr>
          </w:p>
        </w:tc>
        <w:tc>
          <w:tcPr>
            <w:tcW w:w="2834" w:type="dxa"/>
            <w:gridSpan w:val="2"/>
            <w:tcBorders>
              <w:bottom w:val="single" w:sz="4" w:space="0" w:color="FFFFFF" w:themeColor="background1"/>
            </w:tcBorders>
          </w:tcPr>
          <w:p w14:paraId="33C5D811" w14:textId="77777777" w:rsidR="00EF460B" w:rsidRDefault="00EF460B" w:rsidP="004A28EA">
            <w:pPr>
              <w:pStyle w:val="Heading4"/>
              <w:rPr>
                <w:lang w:eastAsia="zh-CN"/>
              </w:rPr>
            </w:pPr>
          </w:p>
          <w:p w14:paraId="18C9AD4E" w14:textId="09699D57" w:rsidR="00453A7B" w:rsidRDefault="00DD2D7E" w:rsidP="004A28EA">
            <w:pPr>
              <w:pStyle w:val="Heading4"/>
            </w:pPr>
            <w:r>
              <w:rPr>
                <w:rFonts w:hint="eastAsia"/>
                <w:lang w:eastAsia="zh-CN"/>
              </w:rPr>
              <w:t>联系</w:t>
            </w:r>
          </w:p>
        </w:tc>
        <w:tc>
          <w:tcPr>
            <w:tcW w:w="270" w:type="dxa"/>
          </w:tcPr>
          <w:p w14:paraId="0C0A3F36" w14:textId="77777777" w:rsidR="00453A7B" w:rsidRDefault="00453A7B" w:rsidP="004A28EA">
            <w:pPr>
              <w:pStyle w:val="Heading4"/>
            </w:pPr>
          </w:p>
        </w:tc>
        <w:tc>
          <w:tcPr>
            <w:tcW w:w="720" w:type="dxa"/>
          </w:tcPr>
          <w:p w14:paraId="0027C51A" w14:textId="77777777" w:rsidR="00453A7B" w:rsidRDefault="00453A7B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10C118B1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B83A1E6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69429EAF" w14:textId="77777777" w:rsidR="00453A7B" w:rsidRPr="00B8453F" w:rsidRDefault="007D5DDF" w:rsidP="00BE5968">
            <w:r>
              <w:rPr>
                <w:noProof/>
              </w:rPr>
              <w:drawing>
                <wp:inline distT="0" distB="0" distL="0" distR="0" wp14:anchorId="5C594131" wp14:editId="6726D30F">
                  <wp:extent cx="182880" cy="182880"/>
                  <wp:effectExtent l="0" t="0" r="7620" b="7620"/>
                  <wp:docPr id="31" name="Picture 31" descr="At sig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3BCE8DCB" w14:textId="77777777" w:rsidR="00453A7B" w:rsidRPr="00B8453F" w:rsidRDefault="00FE79AF" w:rsidP="00BE5968">
            <w:pPr>
              <w:pStyle w:val="Contact1"/>
            </w:pPr>
            <w:r w:rsidRPr="00FE79AF">
              <w:t>1052288068@qq.com</w:t>
            </w:r>
          </w:p>
        </w:tc>
        <w:tc>
          <w:tcPr>
            <w:tcW w:w="720" w:type="dxa"/>
            <w:vMerge w:val="restart"/>
          </w:tcPr>
          <w:p w14:paraId="7E228600" w14:textId="77777777" w:rsidR="00453A7B" w:rsidRDefault="00453A7B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0D7BA55D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784AFC00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63E6C879" w14:textId="77777777" w:rsidR="00453A7B" w:rsidRPr="00B8453F" w:rsidRDefault="00453A7B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577BD39E" wp14:editId="44724730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96F773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27A5B495" w14:textId="77777777" w:rsidR="00453A7B" w:rsidRPr="00B8453F" w:rsidRDefault="00FE79AF" w:rsidP="00BE5968">
            <w:pPr>
              <w:pStyle w:val="Contact1"/>
            </w:pPr>
            <w:r>
              <w:t>153 5515 6713</w:t>
            </w:r>
          </w:p>
        </w:tc>
        <w:tc>
          <w:tcPr>
            <w:tcW w:w="720" w:type="dxa"/>
            <w:vMerge/>
          </w:tcPr>
          <w:p w14:paraId="1B0D7DD1" w14:textId="77777777" w:rsidR="00453A7B" w:rsidRDefault="00453A7B" w:rsidP="004A28EA"/>
        </w:tc>
        <w:tc>
          <w:tcPr>
            <w:tcW w:w="7236" w:type="dxa"/>
            <w:vMerge/>
          </w:tcPr>
          <w:p w14:paraId="6FA06B8D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0832B4AF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6FB28EE6" w14:textId="6AF3E67E" w:rsidR="00453A7B" w:rsidRPr="00B8453F" w:rsidRDefault="00453A7B" w:rsidP="00BE5968">
            <w:r w:rsidRPr="00B8453F">
              <w:rPr>
                <w:noProof/>
              </w:rPr>
              <w:drawing>
                <wp:inline distT="0" distB="0" distL="0" distR="0" wp14:anchorId="6F21E0C4" wp14:editId="01B8A15D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3020F3FC" w14:textId="77777777" w:rsidR="00453A7B" w:rsidRPr="00B8453F" w:rsidRDefault="00FE79AF" w:rsidP="00BE5968">
            <w:pPr>
              <w:pStyle w:val="Contact1"/>
            </w:pPr>
            <w:proofErr w:type="spellStart"/>
            <w:proofErr w:type="gramStart"/>
            <w:r w:rsidRPr="00171DFE"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haina.website</w:t>
            </w:r>
            <w:proofErr w:type="spellEnd"/>
            <w:proofErr w:type="gramEnd"/>
          </w:p>
        </w:tc>
        <w:tc>
          <w:tcPr>
            <w:tcW w:w="720" w:type="dxa"/>
            <w:vMerge/>
          </w:tcPr>
          <w:p w14:paraId="7B3CC9B5" w14:textId="77777777" w:rsidR="00453A7B" w:rsidRDefault="00453A7B" w:rsidP="004A28EA"/>
        </w:tc>
        <w:tc>
          <w:tcPr>
            <w:tcW w:w="7236" w:type="dxa"/>
            <w:vMerge/>
          </w:tcPr>
          <w:p w14:paraId="661329AD" w14:textId="77777777" w:rsidR="00453A7B" w:rsidRDefault="00453A7B" w:rsidP="002E7306">
            <w:pPr>
              <w:pStyle w:val="Title"/>
            </w:pPr>
          </w:p>
        </w:tc>
      </w:tr>
      <w:tr w:rsidR="00BF575F" w:rsidRPr="004A28EA" w14:paraId="004A7C5F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29FF3BAB" w14:textId="2FD046D6" w:rsidR="00BF575F" w:rsidRPr="00A97D9E" w:rsidRDefault="00BF575F" w:rsidP="00BE59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A3CBB" wp14:editId="391AB0D4">
                  <wp:extent cx="190500" cy="1905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ithub-ico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3FA0CCDD" w14:textId="5499A68C" w:rsidR="00BF575F" w:rsidRPr="00FE79AF" w:rsidRDefault="00BF575F" w:rsidP="00BE5968">
            <w:pPr>
              <w:pStyle w:val="Contact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EudoraNeves</w:t>
            </w:r>
            <w:proofErr w:type="spellEnd"/>
          </w:p>
        </w:tc>
        <w:tc>
          <w:tcPr>
            <w:tcW w:w="720" w:type="dxa"/>
            <w:vMerge/>
          </w:tcPr>
          <w:p w14:paraId="16E0078A" w14:textId="77777777" w:rsidR="00BF575F" w:rsidRDefault="00BF575F" w:rsidP="004A28EA"/>
        </w:tc>
        <w:tc>
          <w:tcPr>
            <w:tcW w:w="7236" w:type="dxa"/>
            <w:vMerge/>
          </w:tcPr>
          <w:p w14:paraId="2B8DF706" w14:textId="77777777" w:rsidR="00BF575F" w:rsidRDefault="00BF575F" w:rsidP="002E7306">
            <w:pPr>
              <w:pStyle w:val="Title"/>
            </w:pPr>
          </w:p>
        </w:tc>
      </w:tr>
      <w:tr w:rsidR="00453A7B" w:rsidRPr="004A28EA" w14:paraId="7BE983B6" w14:textId="77777777" w:rsidTr="00BE5968">
        <w:trPr>
          <w:trHeight w:val="1350"/>
        </w:trPr>
        <w:tc>
          <w:tcPr>
            <w:tcW w:w="3420" w:type="dxa"/>
            <w:gridSpan w:val="4"/>
            <w:vAlign w:val="center"/>
          </w:tcPr>
          <w:p w14:paraId="67AFECF0" w14:textId="1300AAAD" w:rsidR="00453A7B" w:rsidRDefault="00453A7B" w:rsidP="00732885">
            <w:pPr>
              <w:pStyle w:val="Contact2"/>
              <w:jc w:val="left"/>
            </w:pPr>
          </w:p>
        </w:tc>
        <w:tc>
          <w:tcPr>
            <w:tcW w:w="720" w:type="dxa"/>
            <w:vMerge/>
          </w:tcPr>
          <w:p w14:paraId="6321AE5E" w14:textId="77777777" w:rsidR="00453A7B" w:rsidRDefault="00453A7B" w:rsidP="004A28EA"/>
        </w:tc>
        <w:tc>
          <w:tcPr>
            <w:tcW w:w="7236" w:type="dxa"/>
            <w:vMerge/>
          </w:tcPr>
          <w:p w14:paraId="1E2B3DAB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6AAEC8D" w14:textId="77777777" w:rsidTr="00F46BDB">
        <w:trPr>
          <w:trHeight w:val="864"/>
        </w:trPr>
        <w:tc>
          <w:tcPr>
            <w:tcW w:w="3420" w:type="dxa"/>
            <w:gridSpan w:val="4"/>
          </w:tcPr>
          <w:p w14:paraId="486EDEF8" w14:textId="77777777" w:rsidR="00453A7B" w:rsidRDefault="00453A7B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606CA1B0" w14:textId="77777777" w:rsidR="00453A7B" w:rsidRDefault="00453A7B" w:rsidP="004A28EA"/>
        </w:tc>
        <w:tc>
          <w:tcPr>
            <w:tcW w:w="7236" w:type="dxa"/>
            <w:vMerge/>
          </w:tcPr>
          <w:p w14:paraId="4283D5B9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176BF680" w14:textId="77777777" w:rsidTr="00AA1166">
        <w:trPr>
          <w:trHeight w:val="585"/>
        </w:trPr>
        <w:tc>
          <w:tcPr>
            <w:tcW w:w="450" w:type="dxa"/>
            <w:gridSpan w:val="2"/>
          </w:tcPr>
          <w:p w14:paraId="7641CEF6" w14:textId="77777777" w:rsidR="00453A7B" w:rsidRDefault="00453A7B" w:rsidP="00453A7B">
            <w:pPr>
              <w:pStyle w:val="Heading4"/>
            </w:pPr>
          </w:p>
          <w:p w14:paraId="55ADA93A" w14:textId="77777777" w:rsidR="00FE79AF" w:rsidRDefault="00FE79AF" w:rsidP="00FE79AF"/>
          <w:p w14:paraId="02420BA3" w14:textId="77777777" w:rsidR="00FE79AF" w:rsidRPr="00FE79AF" w:rsidRDefault="00FE79AF" w:rsidP="00FE79AF"/>
        </w:tc>
        <w:tc>
          <w:tcPr>
            <w:tcW w:w="2700" w:type="dxa"/>
            <w:tcBorders>
              <w:bottom w:val="single" w:sz="4" w:space="0" w:color="FFFFFF" w:themeColor="background1"/>
            </w:tcBorders>
          </w:tcPr>
          <w:p w14:paraId="3754FB5D" w14:textId="77777777" w:rsidR="00FE79AF" w:rsidRDefault="00FE79AF" w:rsidP="00B84028">
            <w:pPr>
              <w:pStyle w:val="Heading4"/>
              <w:jc w:val="left"/>
            </w:pPr>
          </w:p>
          <w:p w14:paraId="523BF52D" w14:textId="58F4963B" w:rsidR="00453A7B" w:rsidRPr="00453A7B" w:rsidRDefault="00A359A1" w:rsidP="00453A7B">
            <w:pPr>
              <w:pStyle w:val="Heading4"/>
            </w:pPr>
            <w:r>
              <w:rPr>
                <w:rFonts w:hint="eastAsia"/>
                <w:lang w:eastAsia="zh-CN"/>
              </w:rPr>
              <w:t>教育</w:t>
            </w:r>
          </w:p>
        </w:tc>
        <w:tc>
          <w:tcPr>
            <w:tcW w:w="270" w:type="dxa"/>
          </w:tcPr>
          <w:p w14:paraId="6139A9BE" w14:textId="77777777" w:rsidR="00453A7B" w:rsidRPr="00453A7B" w:rsidRDefault="00453A7B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7C31DB86" w14:textId="77777777" w:rsidR="00453A7B" w:rsidRDefault="00453A7B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1FBFAD66" w14:textId="77777777" w:rsidR="00453A7B" w:rsidRDefault="00453A7B" w:rsidP="002E7306">
            <w:pPr>
              <w:pStyle w:val="Title"/>
            </w:pPr>
          </w:p>
        </w:tc>
      </w:tr>
      <w:tr w:rsidR="00453A7B" w:rsidRPr="00124ED6" w14:paraId="3BB98516" w14:textId="77777777" w:rsidTr="00453A7B">
        <w:trPr>
          <w:trHeight w:val="170"/>
        </w:trPr>
        <w:tc>
          <w:tcPr>
            <w:tcW w:w="3420" w:type="dxa"/>
            <w:gridSpan w:val="4"/>
          </w:tcPr>
          <w:p w14:paraId="23DC5B2D" w14:textId="77777777" w:rsidR="00453A7B" w:rsidRPr="00453A7B" w:rsidRDefault="00453A7B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57A29C8C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145C807A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  <w:tr w:rsidR="00453A7B" w:rsidRPr="00C62E97" w14:paraId="6AF30B9A" w14:textId="77777777" w:rsidTr="00453A7B">
        <w:trPr>
          <w:trHeight w:val="1107"/>
        </w:trPr>
        <w:tc>
          <w:tcPr>
            <w:tcW w:w="450" w:type="dxa"/>
            <w:gridSpan w:val="2"/>
          </w:tcPr>
          <w:p w14:paraId="573382BE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90D821C" wp14:editId="66452856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</w:tcPr>
          <w:p w14:paraId="6E2BA67C" w14:textId="30C38691" w:rsidR="00453A7B" w:rsidRPr="00FE79AF" w:rsidRDefault="00695D03" w:rsidP="00453A7B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>
              <w:rPr>
                <w:rFonts w:hint="eastAsia"/>
                <w:noProof/>
                <w:sz w:val="20"/>
                <w:szCs w:val="20"/>
                <w:lang w:val="it-IT" w:eastAsia="zh-CN"/>
              </w:rPr>
              <w:t>淮阴师范学院（本科）</w:t>
            </w:r>
          </w:p>
          <w:p w14:paraId="1B9EDFBB" w14:textId="2B6CC028" w:rsidR="00453A7B" w:rsidRDefault="00695D03" w:rsidP="00453A7B">
            <w:pPr>
              <w:pStyle w:val="Contact1"/>
            </w:pPr>
            <w:r>
              <w:rPr>
                <w:rFonts w:hint="eastAsia"/>
                <w:lang w:eastAsia="zh-CN"/>
              </w:rPr>
              <w:t>教育英语</w:t>
            </w:r>
          </w:p>
          <w:p w14:paraId="38F9C600" w14:textId="77777777" w:rsidR="00453A7B" w:rsidRPr="00791376" w:rsidRDefault="00FE79AF" w:rsidP="00453A7B">
            <w:pPr>
              <w:pStyle w:val="Heading6"/>
            </w:pPr>
            <w:r>
              <w:t>2011-2015</w:t>
            </w:r>
          </w:p>
        </w:tc>
        <w:tc>
          <w:tcPr>
            <w:tcW w:w="720" w:type="dxa"/>
            <w:vMerge/>
          </w:tcPr>
          <w:p w14:paraId="612DC943" w14:textId="77777777" w:rsidR="00453A7B" w:rsidRPr="00C62E97" w:rsidRDefault="00453A7B" w:rsidP="00453A7B"/>
        </w:tc>
        <w:tc>
          <w:tcPr>
            <w:tcW w:w="7236" w:type="dxa"/>
            <w:vMerge/>
          </w:tcPr>
          <w:p w14:paraId="348EF252" w14:textId="77777777" w:rsidR="00453A7B" w:rsidRPr="00C62E97" w:rsidRDefault="00453A7B" w:rsidP="00453A7B">
            <w:pPr>
              <w:pStyle w:val="Title"/>
            </w:pPr>
          </w:p>
        </w:tc>
      </w:tr>
      <w:tr w:rsidR="00453A7B" w:rsidRPr="00124ED6" w14:paraId="1EECA101" w14:textId="77777777" w:rsidTr="00453A7B">
        <w:trPr>
          <w:trHeight w:val="1445"/>
        </w:trPr>
        <w:tc>
          <w:tcPr>
            <w:tcW w:w="450" w:type="dxa"/>
            <w:gridSpan w:val="2"/>
          </w:tcPr>
          <w:p w14:paraId="09110EA8" w14:textId="77777777" w:rsidR="00453A7B" w:rsidRPr="00124ED6" w:rsidRDefault="00453A7B" w:rsidP="00453A7B">
            <w:pPr>
              <w:rPr>
                <w:noProof/>
                <w:lang w:val="it-IT"/>
              </w:rPr>
            </w:pPr>
          </w:p>
        </w:tc>
        <w:tc>
          <w:tcPr>
            <w:tcW w:w="2970" w:type="dxa"/>
            <w:gridSpan w:val="2"/>
          </w:tcPr>
          <w:p w14:paraId="6E6BF24F" w14:textId="77777777" w:rsidR="00453A7B" w:rsidRPr="00887E05" w:rsidRDefault="00453A7B" w:rsidP="00887E05">
            <w:pPr>
              <w:pStyle w:val="Heading5"/>
            </w:pPr>
          </w:p>
          <w:p w14:paraId="3E3BB224" w14:textId="6B747F85" w:rsidR="00453A7B" w:rsidRDefault="00453A7B" w:rsidP="00887E05">
            <w:pPr>
              <w:pStyle w:val="Contact1"/>
              <w:rPr>
                <w:rStyle w:val="Contact1Char"/>
              </w:rPr>
            </w:pPr>
          </w:p>
          <w:p w14:paraId="6F4D102B" w14:textId="7A722F63" w:rsidR="00B84028" w:rsidRDefault="00B84028" w:rsidP="00B84028"/>
          <w:p w14:paraId="0990ED38" w14:textId="77777777" w:rsidR="00B84028" w:rsidRPr="00B84028" w:rsidRDefault="00B84028" w:rsidP="00B84028"/>
          <w:p w14:paraId="132DE938" w14:textId="77777777" w:rsidR="00453A7B" w:rsidRPr="00887E05" w:rsidRDefault="00453A7B" w:rsidP="00887E05">
            <w:pPr>
              <w:pStyle w:val="Heading6"/>
            </w:pPr>
          </w:p>
        </w:tc>
        <w:tc>
          <w:tcPr>
            <w:tcW w:w="720" w:type="dxa"/>
            <w:vMerge/>
          </w:tcPr>
          <w:p w14:paraId="6358D086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614493F2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</w:tbl>
    <w:p w14:paraId="76E96107" w14:textId="04581221" w:rsidR="00871DB8" w:rsidRDefault="000D104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2A6E15D" wp14:editId="4057E797">
                <wp:simplePos x="0" y="0"/>
                <wp:positionH relativeFrom="page">
                  <wp:align>left</wp:align>
                </wp:positionH>
                <wp:positionV relativeFrom="paragraph">
                  <wp:posOffset>-9573894</wp:posOffset>
                </wp:positionV>
                <wp:extent cx="2669540" cy="3608070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360807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65172" id="Rectangle 1" o:spid="_x0000_s1026" style="position:absolute;margin-left:0;margin-top:-753.85pt;width:210.2pt;height:284.1pt;z-index:-25157734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" stroked="f" strokeweight="1pt">
                <v:fill r:id="rId17" o:title="" recolor="t" rotate="t" type="frame"/>
                <w10:wrap anchorx="page"/>
              </v:rect>
            </w:pict>
          </mc:Fallback>
        </mc:AlternateContent>
      </w:r>
      <w:r w:rsidR="00C14FBF">
        <w:rPr>
          <w:noProof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062965FB" wp14:editId="0A72C161">
                <wp:simplePos x="0" y="0"/>
                <wp:positionH relativeFrom="column">
                  <wp:posOffset>-274320</wp:posOffset>
                </wp:positionH>
                <wp:positionV relativeFrom="paragraph">
                  <wp:posOffset>-5971540</wp:posOffset>
                </wp:positionV>
                <wp:extent cx="2670048" cy="9116568"/>
                <wp:effectExtent l="0" t="0" r="0" b="889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048" cy="9116568"/>
                          <a:chOff x="0" y="0"/>
                          <a:chExt cx="2668270" cy="9112886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2105025"/>
                            <a:ext cx="2668270" cy="3912234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5200650"/>
                            <a:ext cx="2668270" cy="3912236"/>
                            <a:chOff x="0" y="0"/>
                            <a:chExt cx="2668814" cy="3912327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1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665095" cy="2910772"/>
                            <a:chOff x="0" y="-110884"/>
                            <a:chExt cx="2665730" cy="2910855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riangle 34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9BEF0" id="Group 2" o:spid="_x0000_s1026" style="position:absolute;margin-left:-21.6pt;margin-top:-470.2pt;width:210.25pt;height:717.85pt;z-index:-251578368;mso-width-relative:margin;mso-height-relative:margin" coordsize="26682,9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">
                <v:group id="Group 12" o:spid="_x0000_s1027" style="position:absolute;top:21050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top:52006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9" o:spid="_x0000_s1039" style="position:absolute;width:26650;height:29107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33" o:spid="_x0000_s1040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  <v:shape id="Triangle 34" o:spid="_x0000_s1041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" filled="f" stroked="f" strokeweight="1pt"/>
                </v:group>
              </v:group>
            </w:pict>
          </mc:Fallback>
        </mc:AlternateConten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5C27AD5" wp14:editId="50EF115F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684CB9" id="Graphic 38" o:spid="_x0000_s1026" style="position:absolute;margin-left:-48.75pt;margin-top:262.4pt;width:9pt;height:16.65pt;z-index:251735040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79744" behindDoc="0" locked="0" layoutInCell="1" allowOverlap="1" wp14:anchorId="7E7A5B19" wp14:editId="3705DC5F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0528" behindDoc="0" locked="0" layoutInCell="1" allowOverlap="1" wp14:anchorId="76E3FFF3" wp14:editId="23DF0C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3EEF9B30" wp14:editId="0921509D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6912" behindDoc="0" locked="0" layoutInCell="1" allowOverlap="1" wp14:anchorId="5E1E5825" wp14:editId="4D287DB9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6C0CD5" wp14:editId="3D350D10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5779E" id="Group 25" o:spid="_x0000_s1026" style="position:absolute;margin-left:-1in;margin-top:1110.55pt;width:210.1pt;height:308.05pt;z-index:251667456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742F5CE" wp14:editId="1EDCB542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31FC5" id="Group 13" o:spid="_x0000_s1026" style="position:absolute;margin-left:-1in;margin-top:872.05pt;width:210.15pt;height:308.05pt;z-index:25166438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F46BDB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2625A" w14:textId="77777777" w:rsidR="00803999" w:rsidRDefault="00803999" w:rsidP="00AA35A8">
      <w:pPr>
        <w:spacing w:line="240" w:lineRule="auto"/>
      </w:pPr>
      <w:r>
        <w:separator/>
      </w:r>
    </w:p>
  </w:endnote>
  <w:endnote w:type="continuationSeparator" w:id="0">
    <w:p w14:paraId="0AAC2D32" w14:textId="77777777" w:rsidR="00803999" w:rsidRDefault="00803999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F7BD1" w14:textId="77777777" w:rsidR="00803999" w:rsidRDefault="00803999" w:rsidP="00AA35A8">
      <w:pPr>
        <w:spacing w:line="240" w:lineRule="auto"/>
      </w:pPr>
      <w:r>
        <w:separator/>
      </w:r>
    </w:p>
  </w:footnote>
  <w:footnote w:type="continuationSeparator" w:id="0">
    <w:p w14:paraId="7E000DEC" w14:textId="77777777" w:rsidR="00803999" w:rsidRDefault="00803999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9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360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numPicBullet w:numPicBulletId="2">
    <w:pict>
      <v:shape id="_x0000_i1361" type="#_x0000_t75" style="width:14.25pt;height:15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" o:bullet="t">
        <v:imagedata r:id="rId3" o:title="" cropleft="-4323f" cropright="-1821f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09BA"/>
    <w:multiLevelType w:val="hybridMultilevel"/>
    <w:tmpl w:val="52F0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AF"/>
    <w:rsid w:val="00033263"/>
    <w:rsid w:val="0007515C"/>
    <w:rsid w:val="000873F6"/>
    <w:rsid w:val="000B286F"/>
    <w:rsid w:val="000D1042"/>
    <w:rsid w:val="000D134B"/>
    <w:rsid w:val="000E5196"/>
    <w:rsid w:val="00124ED6"/>
    <w:rsid w:val="00145DEC"/>
    <w:rsid w:val="00167789"/>
    <w:rsid w:val="00171DFE"/>
    <w:rsid w:val="0018639F"/>
    <w:rsid w:val="00194704"/>
    <w:rsid w:val="00201784"/>
    <w:rsid w:val="00203213"/>
    <w:rsid w:val="002236D5"/>
    <w:rsid w:val="00243756"/>
    <w:rsid w:val="002A4F83"/>
    <w:rsid w:val="002C4E0C"/>
    <w:rsid w:val="002E7306"/>
    <w:rsid w:val="0031527A"/>
    <w:rsid w:val="00331DCE"/>
    <w:rsid w:val="00352A17"/>
    <w:rsid w:val="00360599"/>
    <w:rsid w:val="003B4AEF"/>
    <w:rsid w:val="00415CF3"/>
    <w:rsid w:val="00436784"/>
    <w:rsid w:val="00453A7B"/>
    <w:rsid w:val="004936B2"/>
    <w:rsid w:val="004A28EA"/>
    <w:rsid w:val="004D2D96"/>
    <w:rsid w:val="00695D03"/>
    <w:rsid w:val="006A1E18"/>
    <w:rsid w:val="006C0159"/>
    <w:rsid w:val="00732885"/>
    <w:rsid w:val="00791376"/>
    <w:rsid w:val="00792841"/>
    <w:rsid w:val="007D5DDF"/>
    <w:rsid w:val="00803999"/>
    <w:rsid w:val="00831977"/>
    <w:rsid w:val="00846D6A"/>
    <w:rsid w:val="00871DB8"/>
    <w:rsid w:val="00880F65"/>
    <w:rsid w:val="00887E05"/>
    <w:rsid w:val="008940F4"/>
    <w:rsid w:val="008D2C61"/>
    <w:rsid w:val="008E461A"/>
    <w:rsid w:val="008F180B"/>
    <w:rsid w:val="008F48B9"/>
    <w:rsid w:val="009049BC"/>
    <w:rsid w:val="00A359A1"/>
    <w:rsid w:val="00A633B0"/>
    <w:rsid w:val="00AA1166"/>
    <w:rsid w:val="00AA35A8"/>
    <w:rsid w:val="00AE16D2"/>
    <w:rsid w:val="00AE562D"/>
    <w:rsid w:val="00B23F91"/>
    <w:rsid w:val="00B84028"/>
    <w:rsid w:val="00B8453F"/>
    <w:rsid w:val="00B85473"/>
    <w:rsid w:val="00BE5968"/>
    <w:rsid w:val="00BF575F"/>
    <w:rsid w:val="00C14FBF"/>
    <w:rsid w:val="00C62E97"/>
    <w:rsid w:val="00C66F39"/>
    <w:rsid w:val="00CA28DA"/>
    <w:rsid w:val="00CB3E40"/>
    <w:rsid w:val="00CF22B3"/>
    <w:rsid w:val="00D07FF7"/>
    <w:rsid w:val="00D86385"/>
    <w:rsid w:val="00D95726"/>
    <w:rsid w:val="00DB472D"/>
    <w:rsid w:val="00DD2D7E"/>
    <w:rsid w:val="00E067BA"/>
    <w:rsid w:val="00EB74E8"/>
    <w:rsid w:val="00EC0F79"/>
    <w:rsid w:val="00EF460B"/>
    <w:rsid w:val="00F30552"/>
    <w:rsid w:val="00F46BDB"/>
    <w:rsid w:val="00F54020"/>
    <w:rsid w:val="00F55415"/>
    <w:rsid w:val="00FD73C5"/>
    <w:rsid w:val="00F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48E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7E05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FE7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A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4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sv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8.sv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2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\AppData\Roaming\Microsoft\Templates\Photo%20resume.dotx" TargetMode="External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EA2B99-2D23-406C-97DD-033BBCEAF6D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B71C09A-A895-47D3-A3CD-1D44084E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FAF96-5A10-4D46-9C83-0E8B10B28D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9FBB47-6225-4506-8644-729CB6F3C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2019-10-14T07:38:00Z</dcterms:created>
  <dcterms:modified xsi:type="dcterms:W3CDTF">2019-10-14T07:38:00Z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